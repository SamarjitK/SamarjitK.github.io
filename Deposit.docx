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E2" w:rsidRDefault="00CC3C92">
      <w:pPr>
        <w:pStyle w:val="Title"/>
      </w:pPr>
      <w:sdt>
        <w:sdtPr>
          <w:alias w:val="Company Name"/>
          <w:tag w:val=""/>
          <w:id w:val="1501239775"/>
          <w:placeholder>
            <w:docPart w:val="57E0A6401D294703B0166912B80C22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013DD">
            <w:t>SK Bank</w:t>
          </w:r>
        </w:sdtContent>
      </w:sdt>
    </w:p>
    <w:sdt>
      <w:sdtPr>
        <w:id w:val="474871628"/>
        <w:placeholder>
          <w:docPart w:val="FD8D1C13A8B546A3827827203042A467"/>
        </w:placeholder>
        <w:date w:fullDate="2016-11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CD7DE2" w:rsidRDefault="00D013DD">
          <w:pPr>
            <w:pStyle w:val="Subtitle"/>
          </w:pPr>
          <w:r>
            <w:t>November 27, 2016</w:t>
          </w:r>
        </w:p>
      </w:sdtContent>
    </w:sdt>
    <w:p w:rsidR="00CD7DE2" w:rsidRDefault="00CC3C92">
      <w:pPr>
        <w:pStyle w:val="InvoiceHeading"/>
      </w:pPr>
      <w:r>
        <w:t>INvoice #</w:t>
      </w:r>
      <w:r w:rsidR="00D013DD">
        <w:t>0001</w:t>
      </w:r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D013DD" w:rsidTr="00D01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D013DD" w:rsidRDefault="00D013DD">
            <w:r>
              <w:t>Bill From</w:t>
            </w:r>
          </w:p>
        </w:tc>
      </w:tr>
      <w:tr w:rsidR="00D013DD" w:rsidTr="00D013DD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D013DD" w:rsidTr="00D013DD">
              <w:tc>
                <w:tcPr>
                  <w:tcW w:w="1889" w:type="pct"/>
                  <w:tcMar>
                    <w:top w:w="144" w:type="dxa"/>
                  </w:tcMar>
                </w:tcPr>
                <w:p w:rsidR="00D013DD" w:rsidRDefault="00D013DD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542298A2C8DD44FC812AEA502396FAD9"/>
                    </w:placeholder>
                    <w15:appearance w15:val="hidden"/>
                    <w:text w:multiLine="1"/>
                  </w:sdtPr>
                  <w:sdtContent>
                    <w:p w:rsidR="00D013DD" w:rsidRDefault="00D013DD" w:rsidP="00D013DD">
                      <w:pPr>
                        <w:pStyle w:val="FormText"/>
                      </w:pPr>
                      <w:r>
                        <w:t>Your Name</w:t>
                      </w:r>
                    </w:p>
                  </w:sdtContent>
                </w:sdt>
              </w:tc>
            </w:tr>
            <w:tr w:rsidR="00D013DD" w:rsidTr="00D013DD">
              <w:tc>
                <w:tcPr>
                  <w:tcW w:w="1889" w:type="pct"/>
                </w:tcPr>
                <w:p w:rsidR="00D013DD" w:rsidRDefault="00D013DD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-995948281"/>
                    <w:placeholder>
                      <w:docPart w:val="DEF751043CF643D8885FC3F993D25B52"/>
                    </w:placeholder>
                    <w15:appearance w15:val="hidden"/>
                    <w:text w:multiLine="1"/>
                  </w:sdtPr>
                  <w:sdtContent>
                    <w:p w:rsidR="00D013DD" w:rsidRDefault="00D013DD" w:rsidP="00D013DD">
                      <w:pPr>
                        <w:pStyle w:val="FormText"/>
                      </w:pPr>
                      <w:r>
                        <w:t>Your Address</w:t>
                      </w:r>
                    </w:p>
                  </w:sdtContent>
                </w:sdt>
              </w:tc>
            </w:tr>
            <w:tr w:rsidR="00D013DD" w:rsidTr="00D013DD">
              <w:tc>
                <w:tcPr>
                  <w:tcW w:w="1889" w:type="pct"/>
                </w:tcPr>
                <w:p w:rsidR="00D013DD" w:rsidRDefault="00D013DD">
                  <w:pPr>
                    <w:pStyle w:val="FormHeading"/>
                  </w:pPr>
                  <w:r>
                    <w:t>Customer Id#</w:t>
                  </w:r>
                </w:p>
              </w:tc>
              <w:tc>
                <w:tcPr>
                  <w:tcW w:w="3111" w:type="pct"/>
                </w:tcPr>
                <w:p w:rsidR="00D013DD" w:rsidRDefault="00D013DD" w:rsidP="00D013DD">
                  <w:pPr>
                    <w:pStyle w:val="FormText"/>
                  </w:pPr>
                  <w:r>
                    <w:t>Your ID</w:t>
                  </w:r>
                </w:p>
              </w:tc>
            </w:tr>
            <w:tr w:rsidR="00D013DD" w:rsidTr="00D013DD">
              <w:trPr>
                <w:trHeight w:val="80"/>
              </w:trPr>
              <w:tc>
                <w:tcPr>
                  <w:tcW w:w="1889" w:type="pct"/>
                </w:tcPr>
                <w:p w:rsidR="00D013DD" w:rsidRDefault="00D013DD">
                  <w:pPr>
                    <w:pStyle w:val="FormHeading"/>
                  </w:pPr>
                  <w:bookmarkStart w:id="0" w:name="_GoBack"/>
                  <w:bookmarkEnd w:id="0"/>
                </w:p>
              </w:tc>
              <w:tc>
                <w:tcPr>
                  <w:tcW w:w="3111" w:type="pct"/>
                </w:tcPr>
                <w:p w:rsidR="00D013DD" w:rsidRDefault="00D013DD">
                  <w:pPr>
                    <w:pStyle w:val="FormText"/>
                  </w:pPr>
                </w:p>
              </w:tc>
            </w:tr>
          </w:tbl>
          <w:p w:rsidR="00D013DD" w:rsidRDefault="00D013DD"/>
        </w:tc>
      </w:tr>
      <w:tr w:rsidR="00D013DD" w:rsidTr="00D013DD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D013DD">
              <w:tc>
                <w:tcPr>
                  <w:tcW w:w="1889" w:type="pct"/>
                </w:tcPr>
                <w:p w:rsidR="00D013DD" w:rsidRDefault="00DB3BA0">
                  <w:pPr>
                    <w:pStyle w:val="FormHeading"/>
                  </w:pPr>
                  <w:r>
                    <w:t>Bank Balance</w:t>
                  </w:r>
                </w:p>
              </w:tc>
              <w:tc>
                <w:tcPr>
                  <w:tcW w:w="3111" w:type="pct"/>
                </w:tcPr>
                <w:p w:rsidR="00D013DD" w:rsidRDefault="00D013DD">
                  <w:pPr>
                    <w:pStyle w:val="FormText"/>
                  </w:pPr>
                </w:p>
              </w:tc>
            </w:tr>
          </w:tbl>
          <w:p w:rsidR="00D013DD" w:rsidRDefault="00D013DD"/>
        </w:tc>
      </w:tr>
    </w:tbl>
    <w:p w:rsidR="00CD7DE2" w:rsidRDefault="00CD7DE2"/>
    <w:tbl>
      <w:tblPr>
        <w:tblStyle w:val="InvoiceTable"/>
        <w:tblW w:w="2638" w:type="pct"/>
        <w:tblLook w:val="04E0" w:firstRow="1" w:lastRow="1" w:firstColumn="1" w:lastColumn="0" w:noHBand="0" w:noVBand="1"/>
        <w:tblDescription w:val="Invoice Table"/>
      </w:tblPr>
      <w:tblGrid>
        <w:gridCol w:w="639"/>
        <w:gridCol w:w="1335"/>
        <w:gridCol w:w="1577"/>
        <w:gridCol w:w="257"/>
        <w:gridCol w:w="868"/>
        <w:gridCol w:w="257"/>
      </w:tblGrid>
      <w:tr w:rsidR="00D013DD" w:rsidTr="00D01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9" w:type="pct"/>
          </w:tcPr>
          <w:p w:rsidR="00D013DD" w:rsidRDefault="00D013DD">
            <w:pPr>
              <w:jc w:val="center"/>
            </w:pPr>
            <w:r>
              <w:t>Qty.</w:t>
            </w: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  <w:r>
              <w:t>Currency</w:t>
            </w:r>
          </w:p>
        </w:tc>
        <w:tc>
          <w:tcPr>
            <w:tcW w:w="1858" w:type="pct"/>
            <w:gridSpan w:val="2"/>
          </w:tcPr>
          <w:p w:rsidR="00D013DD" w:rsidRDefault="00D013DD">
            <w:r>
              <w:t>Unit Price</w:t>
            </w:r>
          </w:p>
        </w:tc>
        <w:tc>
          <w:tcPr>
            <w:tcW w:w="1140" w:type="pct"/>
            <w:gridSpan w:val="2"/>
          </w:tcPr>
          <w:p w:rsidR="00D013DD" w:rsidRDefault="00D013DD">
            <w:r>
              <w:t>Total</w:t>
            </w: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1"/>
          <w:wAfter w:w="259" w:type="pct"/>
        </w:trPr>
        <w:tc>
          <w:tcPr>
            <w:tcW w:w="649" w:type="pct"/>
            <w:tcBorders>
              <w:bottom w:val="single" w:sz="4" w:space="0" w:color="5B9BD5" w:themeColor="accent1"/>
            </w:tcBorders>
          </w:tcPr>
          <w:p w:rsidR="00D013DD" w:rsidRDefault="00D013DD">
            <w:pPr>
              <w:jc w:val="center"/>
            </w:pPr>
          </w:p>
        </w:tc>
        <w:tc>
          <w:tcPr>
            <w:tcW w:w="1353" w:type="pct"/>
            <w:tcBorders>
              <w:bottom w:val="single" w:sz="4" w:space="0" w:color="5B9BD5" w:themeColor="accent1"/>
            </w:tcBorders>
          </w:tcPr>
          <w:p w:rsidR="00D013DD" w:rsidRDefault="00D013DD">
            <w:pPr>
              <w:jc w:val="center"/>
            </w:pPr>
          </w:p>
        </w:tc>
        <w:tc>
          <w:tcPr>
            <w:tcW w:w="1598" w:type="pct"/>
            <w:tcBorders>
              <w:bottom w:val="single" w:sz="4" w:space="0" w:color="5B9BD5" w:themeColor="accent1"/>
            </w:tcBorders>
          </w:tcPr>
          <w:p w:rsidR="00D013DD" w:rsidRDefault="00D013DD">
            <w:pPr>
              <w:jc w:val="right"/>
            </w:pPr>
          </w:p>
        </w:tc>
        <w:tc>
          <w:tcPr>
            <w:tcW w:w="1140" w:type="pct"/>
            <w:gridSpan w:val="2"/>
          </w:tcPr>
          <w:p w:rsidR="00D013DD" w:rsidRDefault="00D013DD">
            <w:pPr>
              <w:jc w:val="right"/>
            </w:pPr>
          </w:p>
        </w:tc>
      </w:tr>
      <w:tr w:rsidR="00D013DD" w:rsidTr="00D013DD">
        <w:trPr>
          <w:gridAfter w:val="4"/>
          <w:wAfter w:w="2998" w:type="pct"/>
        </w:trPr>
        <w:tc>
          <w:tcPr>
            <w:tcW w:w="2002" w:type="pct"/>
            <w:gridSpan w:val="2"/>
          </w:tcPr>
          <w:p w:rsidR="00D013DD" w:rsidRDefault="00D013DD">
            <w:r>
              <w:t>Total Amount:</w:t>
            </w:r>
          </w:p>
        </w:tc>
      </w:tr>
      <w:tr w:rsidR="00D013DD" w:rsidTr="00D013DD">
        <w:trPr>
          <w:gridAfter w:val="4"/>
          <w:wAfter w:w="2998" w:type="pct"/>
        </w:trPr>
        <w:tc>
          <w:tcPr>
            <w:tcW w:w="2002" w:type="pct"/>
            <w:gridSpan w:val="2"/>
          </w:tcPr>
          <w:p w:rsidR="00D013DD" w:rsidRDefault="00D013DD"/>
        </w:tc>
      </w:tr>
      <w:tr w:rsidR="00DB3BA0" w:rsidTr="00D013DD">
        <w:trPr>
          <w:gridAfter w:val="4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2998" w:type="pct"/>
        </w:trPr>
        <w:tc>
          <w:tcPr>
            <w:tcW w:w="2002" w:type="pct"/>
            <w:gridSpan w:val="2"/>
          </w:tcPr>
          <w:p w:rsidR="00DB3BA0" w:rsidRDefault="00DB3BA0"/>
        </w:tc>
      </w:tr>
    </w:tbl>
    <w:p w:rsidR="00CD7DE2" w:rsidRDefault="00CC3C92">
      <w:pPr>
        <w:pStyle w:val="Closing"/>
      </w:pPr>
      <w:r>
        <w:t>Thank you for your business!</w:t>
      </w:r>
    </w:p>
    <w:sectPr w:rsidR="00CD7DE2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92" w:rsidRDefault="00CC3C92">
      <w:pPr>
        <w:spacing w:after="0"/>
      </w:pPr>
      <w:r>
        <w:separator/>
      </w:r>
    </w:p>
  </w:endnote>
  <w:endnote w:type="continuationSeparator" w:id="0">
    <w:p w:rsidR="00CC3C92" w:rsidRDefault="00CC3C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DE2" w:rsidRDefault="00CC3C92">
    <w:pPr>
      <w:pStyle w:val="Footer"/>
    </w:pPr>
    <w:r>
      <w:rPr>
        <w:lang w:eastAsia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DE2" w:rsidRDefault="00CC3C9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CD7DE2" w:rsidRDefault="00CC3C9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DE2" w:rsidRDefault="00CC3C92">
    <w:pPr>
      <w:pStyle w:val="Organization"/>
    </w:pPr>
    <w:sdt>
      <w:sdtPr>
        <w:alias w:val="Company Name"/>
        <w:tag w:val=""/>
        <w:id w:val="-857276702"/>
        <w:placeholder>
          <w:docPart w:val="542298A2C8DD44FC812AEA502396FAD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013DD">
          <w:t>SK Bank</w:t>
        </w:r>
      </w:sdtContent>
    </w:sdt>
  </w:p>
  <w:p w:rsidR="00CD7DE2" w:rsidRDefault="00CC3C92">
    <w:pPr>
      <w:pStyle w:val="ContactInfo"/>
    </w:pPr>
    <w:sdt>
      <w:sdtPr>
        <w:id w:val="-1609492505"/>
        <w:placeholder>
          <w:docPart w:val="F24BBBEED7DC4289A906963911706165"/>
        </w:placeholder>
        <w:temporary/>
        <w:showingPlcHdr/>
        <w15:appearance w15:val="hidden"/>
        <w:text w:multiLine="1"/>
      </w:sdtPr>
      <w:sdtEndPr/>
      <w:sdtContent>
        <w:r>
          <w:t>[Address, City, ST  ZIP Code]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1775978615"/>
        <w:placeholder>
          <w:docPart w:val="046C623E264F4B9B8EEFFB3E67EA14DE"/>
        </w:placeholder>
        <w:temporary/>
        <w:showingPlcHdr/>
        <w15:appearance w15:val="hidden"/>
        <w:text w:multiLine="1"/>
      </w:sdtPr>
      <w:sdtEndPr/>
      <w:sdtContent>
        <w:r>
          <w:t>[Web Address]</w:t>
        </w:r>
      </w:sdtContent>
    </w:sdt>
  </w:p>
  <w:p w:rsidR="00CD7DE2" w:rsidRDefault="00CC3C92">
    <w:pPr>
      <w:pStyle w:val="ContactInfo"/>
    </w:pPr>
    <w:r>
      <w:t xml:space="preserve">p. </w:t>
    </w:r>
    <w:sdt>
      <w:sdtPr>
        <w:id w:val="1255022333"/>
        <w:placeholder>
          <w:docPart w:val="123F9530A8B747B080872B24099FEFEE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placeholder>
          <w:docPart w:val="49D1748F174C4F6A8D15DCB5B895A75E"/>
        </w:placeholder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placeholder>
          <w:docPart w:val="D951E7B60D9C4B919D8AAB8782C7685C"/>
        </w:placeholder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92" w:rsidRDefault="00CC3C92">
      <w:pPr>
        <w:spacing w:after="0"/>
      </w:pPr>
      <w:r>
        <w:separator/>
      </w:r>
    </w:p>
  </w:footnote>
  <w:footnote w:type="continuationSeparator" w:id="0">
    <w:p w:rsidR="00CC3C92" w:rsidRDefault="00CC3C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DD"/>
    <w:rsid w:val="00CC3C92"/>
    <w:rsid w:val="00CD7DE2"/>
    <w:rsid w:val="00D013DD"/>
    <w:rsid w:val="00D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1FA261-3830-4959-A036-2321048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rjit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E0A6401D294703B0166912B80C2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CC1D4-E2C3-4302-85F3-57709BFEF128}"/>
      </w:docPartPr>
      <w:docPartBody>
        <w:p w:rsidR="00000000" w:rsidRDefault="00E00659">
          <w:pPr>
            <w:pStyle w:val="57E0A6401D294703B0166912B80C22A3"/>
          </w:pPr>
          <w:r>
            <w:t>[Your Company]</w:t>
          </w:r>
        </w:p>
      </w:docPartBody>
    </w:docPart>
    <w:docPart>
      <w:docPartPr>
        <w:name w:val="FD8D1C13A8B546A3827827203042A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BF91-9287-48F0-8F57-1401E8733013}"/>
      </w:docPartPr>
      <w:docPartBody>
        <w:p w:rsidR="00000000" w:rsidRDefault="00E00659">
          <w:pPr>
            <w:pStyle w:val="FD8D1C13A8B546A3827827203042A467"/>
          </w:pPr>
          <w:r>
            <w:t>[Select Date]</w:t>
          </w:r>
        </w:p>
      </w:docPartBody>
    </w:docPart>
    <w:docPart>
      <w:docPartPr>
        <w:name w:val="123F9530A8B747B080872B24099F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EF858-B925-49DB-88AF-39A20EDCF847}"/>
      </w:docPartPr>
      <w:docPartBody>
        <w:p w:rsidR="00000000" w:rsidRDefault="00E00659">
          <w:pPr>
            <w:pStyle w:val="123F9530A8B747B080872B24099FEFEE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542298A2C8DD44FC812AEA502396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A92AA-FF3F-43FB-AB46-4CDAA5D70E77}"/>
      </w:docPartPr>
      <w:docPartBody>
        <w:p w:rsidR="00000000" w:rsidRDefault="00427C1E" w:rsidP="00427C1E">
          <w:pPr>
            <w:pStyle w:val="542298A2C8DD44FC812AEA502396FAD9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F24BBBEED7DC4289A906963911706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DCB7A-D4A9-46CE-9C8D-EE2249C89D4B}"/>
      </w:docPartPr>
      <w:docPartBody>
        <w:p w:rsidR="00000000" w:rsidRDefault="00427C1E" w:rsidP="00427C1E">
          <w:pPr>
            <w:pStyle w:val="F24BBBEED7DC4289A906963911706165"/>
          </w:pPr>
          <w:r>
            <w:t>[Customer ID]</w:t>
          </w:r>
        </w:p>
      </w:docPartBody>
    </w:docPart>
    <w:docPart>
      <w:docPartPr>
        <w:name w:val="046C623E264F4B9B8EEFFB3E67EA1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64E3B-7DCC-4481-A12B-7E4D5E33BDE6}"/>
      </w:docPartPr>
      <w:docPartBody>
        <w:p w:rsidR="00000000" w:rsidRDefault="00427C1E" w:rsidP="00427C1E">
          <w:pPr>
            <w:pStyle w:val="046C623E264F4B9B8EEFFB3E67EA14DE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49D1748F174C4F6A8D15DCB5B895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AF94-FF53-4931-8DC0-5D6BA1E467BD}"/>
      </w:docPartPr>
      <w:docPartBody>
        <w:p w:rsidR="00000000" w:rsidRDefault="00427C1E" w:rsidP="00427C1E">
          <w:pPr>
            <w:pStyle w:val="49D1748F174C4F6A8D15DCB5B895A75E"/>
          </w:pPr>
          <w:r>
            <w:t>[Telephone]</w:t>
          </w:r>
        </w:p>
      </w:docPartBody>
    </w:docPart>
    <w:docPart>
      <w:docPartPr>
        <w:name w:val="D951E7B60D9C4B919D8AAB8782C76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38F6-E2A4-4921-B44E-94295F0386D7}"/>
      </w:docPartPr>
      <w:docPartBody>
        <w:p w:rsidR="00000000" w:rsidRDefault="00427C1E" w:rsidP="00427C1E">
          <w:pPr>
            <w:pStyle w:val="D951E7B60D9C4B919D8AAB8782C7685C"/>
          </w:pPr>
          <w:r>
            <w:t>[Select Date]</w:t>
          </w:r>
        </w:p>
      </w:docPartBody>
    </w:docPart>
    <w:docPart>
      <w:docPartPr>
        <w:name w:val="DEF751043CF643D8885FC3F993D2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C8C18-4BC2-4BE8-98E9-BA88DCB2D516}"/>
      </w:docPartPr>
      <w:docPartBody>
        <w:p w:rsidR="00000000" w:rsidRDefault="00427C1E" w:rsidP="00427C1E">
          <w:pPr>
            <w:pStyle w:val="DEF751043CF643D8885FC3F993D25B52"/>
          </w:pPr>
          <w:r>
            <w:t>[Address]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1E"/>
    <w:rsid w:val="00427C1E"/>
    <w:rsid w:val="00E0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0A6401D294703B0166912B80C22A3">
    <w:name w:val="57E0A6401D294703B0166912B80C22A3"/>
  </w:style>
  <w:style w:type="paragraph" w:customStyle="1" w:styleId="FD8D1C13A8B546A3827827203042A467">
    <w:name w:val="FD8D1C13A8B546A3827827203042A467"/>
  </w:style>
  <w:style w:type="paragraph" w:customStyle="1" w:styleId="17A89BE083C8402DAD4A498708F373A2">
    <w:name w:val="17A89BE083C8402DAD4A498708F373A2"/>
  </w:style>
  <w:style w:type="paragraph" w:customStyle="1" w:styleId="3895A003A08247A9999161A66E0D951E">
    <w:name w:val="3895A003A08247A9999161A66E0D951E"/>
  </w:style>
  <w:style w:type="paragraph" w:customStyle="1" w:styleId="3A4AA12AC5CE4572806FCA673F5CE3F3">
    <w:name w:val="3A4AA12AC5CE4572806FCA673F5CE3F3"/>
  </w:style>
  <w:style w:type="paragraph" w:customStyle="1" w:styleId="123F9530A8B747B080872B24099FEFEE">
    <w:name w:val="123F9530A8B747B080872B24099FEFEE"/>
  </w:style>
  <w:style w:type="paragraph" w:customStyle="1" w:styleId="81498EA987C34DFAB9EF6071DC7A47E8">
    <w:name w:val="81498EA987C34DFAB9EF6071DC7A47E8"/>
  </w:style>
  <w:style w:type="paragraph" w:customStyle="1" w:styleId="99EA7956808944688473F16BF5495BC0">
    <w:name w:val="99EA7956808944688473F16BF5495BC0"/>
  </w:style>
  <w:style w:type="paragraph" w:customStyle="1" w:styleId="B8911314E5D244F7AD8EBBB40864BE17">
    <w:name w:val="B8911314E5D244F7AD8EBBB40864BE17"/>
  </w:style>
  <w:style w:type="paragraph" w:customStyle="1" w:styleId="507C84217C30428D83B0B5A8FB4E8719">
    <w:name w:val="507C84217C30428D83B0B5A8FB4E8719"/>
  </w:style>
  <w:style w:type="paragraph" w:customStyle="1" w:styleId="241389FD1DD6491585E9761DA4F87B6B">
    <w:name w:val="241389FD1DD6491585E9761DA4F87B6B"/>
  </w:style>
  <w:style w:type="paragraph" w:customStyle="1" w:styleId="542298A2C8DD44FC812AEA502396FAD9">
    <w:name w:val="542298A2C8DD44FC812AEA502396FAD9"/>
    <w:rsid w:val="00427C1E"/>
  </w:style>
  <w:style w:type="paragraph" w:customStyle="1" w:styleId="F24BBBEED7DC4289A906963911706165">
    <w:name w:val="F24BBBEED7DC4289A906963911706165"/>
    <w:rsid w:val="00427C1E"/>
  </w:style>
  <w:style w:type="paragraph" w:customStyle="1" w:styleId="046C623E264F4B9B8EEFFB3E67EA14DE">
    <w:name w:val="046C623E264F4B9B8EEFFB3E67EA14DE"/>
    <w:rsid w:val="00427C1E"/>
  </w:style>
  <w:style w:type="paragraph" w:customStyle="1" w:styleId="49D1748F174C4F6A8D15DCB5B895A75E">
    <w:name w:val="49D1748F174C4F6A8D15DCB5B895A75E"/>
    <w:rsid w:val="00427C1E"/>
  </w:style>
  <w:style w:type="paragraph" w:customStyle="1" w:styleId="D951E7B60D9C4B919D8AAB8782C7685C">
    <w:name w:val="D951E7B60D9C4B919D8AAB8782C7685C"/>
    <w:rsid w:val="00427C1E"/>
  </w:style>
  <w:style w:type="paragraph" w:customStyle="1" w:styleId="F6CB2E62DADD470BA0DFB883A9CD1B68">
    <w:name w:val="F6CB2E62DADD470BA0DFB883A9CD1B68"/>
    <w:rsid w:val="00427C1E"/>
  </w:style>
  <w:style w:type="paragraph" w:customStyle="1" w:styleId="4722EDED21014C91A9C10FD97C41C9D6">
    <w:name w:val="4722EDED21014C91A9C10FD97C41C9D6"/>
    <w:rsid w:val="00427C1E"/>
  </w:style>
  <w:style w:type="paragraph" w:customStyle="1" w:styleId="DEF751043CF643D8885FC3F993D25B52">
    <w:name w:val="DEF751043CF643D8885FC3F993D25B52"/>
    <w:rsid w:val="00427C1E"/>
  </w:style>
  <w:style w:type="paragraph" w:customStyle="1" w:styleId="78547983DD2744FCA86C121F5DF50F82">
    <w:name w:val="78547983DD2744FCA86C121F5DF50F82"/>
    <w:rsid w:val="00427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 Bank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samarjit</dc:creator>
  <cp:keywords/>
  <cp:lastModifiedBy>Samarjit Kaushik</cp:lastModifiedBy>
  <cp:revision>1</cp:revision>
  <dcterms:created xsi:type="dcterms:W3CDTF">2016-11-27T14:58:00Z</dcterms:created>
  <dcterms:modified xsi:type="dcterms:W3CDTF">2016-11-27T15:10:00Z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